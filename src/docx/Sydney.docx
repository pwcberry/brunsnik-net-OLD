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E6" w:rsidRDefault="00D63584" w:rsidP="004A7164">
      <w:pPr>
        <w:pStyle w:val="Title"/>
      </w:pPr>
      <w:r>
        <w:t>Sydney</w:t>
      </w:r>
    </w:p>
    <w:p w:rsidR="00D63584" w:rsidRPr="00D63584" w:rsidRDefault="00D63584" w:rsidP="00D63584">
      <w:r w:rsidRPr="00D63584">
        <w:t xml:space="preserve">Aware </w:t>
      </w:r>
      <w:bookmarkStart w:id="0" w:name="_GoBack"/>
      <w:bookmarkEnd w:id="0"/>
      <w:r w:rsidRPr="00D63584">
        <w:t>of your A-list properties</w:t>
      </w:r>
    </w:p>
    <w:p w:rsidR="00D63584" w:rsidRPr="00D63584" w:rsidRDefault="00D63584" w:rsidP="00D63584">
      <w:proofErr w:type="gramStart"/>
      <w:r w:rsidRPr="00D63584">
        <w:t>this</w:t>
      </w:r>
      <w:proofErr w:type="gramEnd"/>
      <w:r w:rsidRPr="00D63584">
        <w:t xml:space="preserve"> splendid maritime figure</w:t>
      </w:r>
    </w:p>
    <w:p w:rsidR="00D63584" w:rsidRPr="00D63584" w:rsidRDefault="00D63584" w:rsidP="00D63584">
      <w:proofErr w:type="gramStart"/>
      <w:r w:rsidRPr="00D63584">
        <w:t>fitting</w:t>
      </w:r>
      <w:proofErr w:type="gramEnd"/>
      <w:r w:rsidRPr="00D63584">
        <w:t xml:space="preserve"> urban couture</w:t>
      </w:r>
    </w:p>
    <w:p w:rsidR="00D63584" w:rsidRPr="00D63584" w:rsidRDefault="00D63584" w:rsidP="00D63584">
      <w:proofErr w:type="gramStart"/>
      <w:r w:rsidRPr="00D63584">
        <w:t>you</w:t>
      </w:r>
      <w:proofErr w:type="gramEnd"/>
      <w:r w:rsidRPr="00D63584">
        <w:t xml:space="preserve"> grace this continent and the world</w:t>
      </w:r>
    </w:p>
    <w:p w:rsidR="00D63584" w:rsidRPr="00D63584" w:rsidRDefault="00D63584" w:rsidP="00D63584">
      <w:proofErr w:type="gramStart"/>
      <w:r w:rsidRPr="00D63584">
        <w:t>with</w:t>
      </w:r>
      <w:proofErr w:type="gramEnd"/>
      <w:r w:rsidRPr="00D63584">
        <w:t xml:space="preserve"> your harbours and beach-proof style</w:t>
      </w:r>
    </w:p>
    <w:p w:rsidR="00D63584" w:rsidRPr="00D63584" w:rsidRDefault="00D63584" w:rsidP="00D63584">
      <w:r w:rsidRPr="00D63584">
        <w:t xml:space="preserve"> </w:t>
      </w:r>
    </w:p>
    <w:p w:rsidR="00D63584" w:rsidRPr="00D63584" w:rsidRDefault="00D63584" w:rsidP="00D63584">
      <w:r w:rsidRPr="00D63584">
        <w:t>Addicted to celebrity and pyrotechnic highs</w:t>
      </w:r>
    </w:p>
    <w:p w:rsidR="00D63584" w:rsidRPr="00D63584" w:rsidRDefault="00D63584" w:rsidP="00D63584">
      <w:proofErr w:type="gramStart"/>
      <w:r w:rsidRPr="00D63584">
        <w:t>dedicated</w:t>
      </w:r>
      <w:proofErr w:type="gramEnd"/>
      <w:r w:rsidRPr="00D63584">
        <w:t xml:space="preserve"> to festivals of sensuality</w:t>
      </w:r>
    </w:p>
    <w:p w:rsidR="00D63584" w:rsidRPr="00D63584" w:rsidRDefault="00D63584" w:rsidP="00D63584">
      <w:r w:rsidRPr="00D63584">
        <w:t>(</w:t>
      </w:r>
      <w:proofErr w:type="gramStart"/>
      <w:r w:rsidRPr="00D63584">
        <w:t>daily</w:t>
      </w:r>
      <w:proofErr w:type="gramEnd"/>
      <w:r w:rsidRPr="00D63584">
        <w:t xml:space="preserve"> tastings if you could)</w:t>
      </w:r>
    </w:p>
    <w:p w:rsidR="00D63584" w:rsidRPr="00D63584" w:rsidRDefault="00D63584" w:rsidP="00D63584">
      <w:proofErr w:type="gramStart"/>
      <w:r w:rsidRPr="00D63584">
        <w:t>you</w:t>
      </w:r>
      <w:proofErr w:type="gramEnd"/>
      <w:r w:rsidRPr="00D63584">
        <w:t xml:space="preserve"> kissed me by the quay</w:t>
      </w:r>
    </w:p>
    <w:p w:rsidR="00D63584" w:rsidRPr="00D63584" w:rsidRDefault="00D63584" w:rsidP="00D63584">
      <w:proofErr w:type="gramStart"/>
      <w:r w:rsidRPr="00D63584">
        <w:t>near</w:t>
      </w:r>
      <w:proofErr w:type="gramEnd"/>
      <w:r w:rsidRPr="00D63584">
        <w:t xml:space="preserve"> The </w:t>
      </w:r>
      <w:proofErr w:type="spellStart"/>
      <w:r w:rsidRPr="00D63584">
        <w:t>Coathanger</w:t>
      </w:r>
      <w:proofErr w:type="spellEnd"/>
      <w:r w:rsidRPr="00D63584">
        <w:t xml:space="preserve"> hooked into the</w:t>
      </w:r>
    </w:p>
    <w:p w:rsidR="00D63584" w:rsidRPr="00D63584" w:rsidRDefault="00D63584" w:rsidP="00D63584">
      <w:proofErr w:type="gramStart"/>
      <w:r w:rsidRPr="00D63584">
        <w:t>blues</w:t>
      </w:r>
      <w:proofErr w:type="gramEnd"/>
      <w:r w:rsidRPr="00D63584">
        <w:t xml:space="preserve"> of a </w:t>
      </w:r>
      <w:proofErr w:type="spellStart"/>
      <w:r w:rsidRPr="00D63584">
        <w:t>Whiteley</w:t>
      </w:r>
      <w:proofErr w:type="spellEnd"/>
      <w:r w:rsidRPr="00D63584">
        <w:t xml:space="preserve"> canvas stretched</w:t>
      </w:r>
    </w:p>
    <w:p w:rsidR="00D63584" w:rsidRPr="00D63584" w:rsidRDefault="00D63584" w:rsidP="00D63584">
      <w:proofErr w:type="gramStart"/>
      <w:r w:rsidRPr="00D63584">
        <w:t>over</w:t>
      </w:r>
      <w:proofErr w:type="gramEnd"/>
      <w:r w:rsidRPr="00D63584">
        <w:t xml:space="preserve"> sand, sails and swimsuit snobbery</w:t>
      </w:r>
    </w:p>
    <w:p w:rsidR="00D63584" w:rsidRPr="00D63584" w:rsidRDefault="00D63584" w:rsidP="00D63584">
      <w:r w:rsidRPr="00D63584">
        <w:t xml:space="preserve"> </w:t>
      </w:r>
    </w:p>
    <w:p w:rsidR="00D63584" w:rsidRPr="00D63584" w:rsidRDefault="00D63584" w:rsidP="00D63584">
      <w:r w:rsidRPr="00D63584">
        <w:rPr>
          <w:i/>
          <w:iCs/>
        </w:rPr>
        <w:t xml:space="preserve">      </w:t>
      </w:r>
      <w:r w:rsidRPr="00D63584">
        <w:rPr>
          <w:i/>
          <w:iCs/>
        </w:rPr>
        <w:tab/>
        <w:t>This I farewell</w:t>
      </w:r>
    </w:p>
    <w:p w:rsidR="00D63584" w:rsidRPr="00D63584" w:rsidRDefault="00D63584" w:rsidP="00D63584">
      <w:r w:rsidRPr="00D63584">
        <w:t xml:space="preserve"> </w:t>
      </w:r>
    </w:p>
    <w:p w:rsidR="00D63584" w:rsidRPr="00D63584" w:rsidRDefault="00D63584" w:rsidP="00D63584">
      <w:r w:rsidRPr="00D63584">
        <w:t>6.47am the taxi manoeuvres through bridge traffic</w:t>
      </w:r>
    </w:p>
    <w:p w:rsidR="00D63584" w:rsidRPr="00D63584" w:rsidRDefault="00D63584" w:rsidP="00D63584">
      <w:proofErr w:type="gramStart"/>
      <w:r w:rsidRPr="00D63584">
        <w:t>while</w:t>
      </w:r>
      <w:proofErr w:type="gramEnd"/>
      <w:r w:rsidRPr="00D63584">
        <w:t xml:space="preserve"> a coda for my sojourn plays:</w:t>
      </w:r>
    </w:p>
    <w:p w:rsidR="00D63584" w:rsidRPr="00D63584" w:rsidRDefault="00D63584" w:rsidP="00D63584">
      <w:proofErr w:type="gramStart"/>
      <w:r w:rsidRPr="00D63584">
        <w:t>the</w:t>
      </w:r>
      <w:proofErr w:type="gramEnd"/>
      <w:r w:rsidRPr="00D63584">
        <w:t xml:space="preserve"> sun pokes between the heads</w:t>
      </w:r>
    </w:p>
    <w:p w:rsidR="00D63584" w:rsidRPr="00D63584" w:rsidRDefault="00D63584" w:rsidP="00D63584">
      <w:proofErr w:type="gramStart"/>
      <w:r w:rsidRPr="00D63584">
        <w:t>caresses</w:t>
      </w:r>
      <w:proofErr w:type="gramEnd"/>
      <w:r w:rsidRPr="00D63584">
        <w:t xml:space="preserve"> the hills and coves like breasts and thighs</w:t>
      </w:r>
    </w:p>
    <w:p w:rsidR="00D63584" w:rsidRPr="00D63584" w:rsidRDefault="00D63584" w:rsidP="00D63584">
      <w:proofErr w:type="gramStart"/>
      <w:r w:rsidRPr="00D63584">
        <w:t>in</w:t>
      </w:r>
      <w:proofErr w:type="gramEnd"/>
      <w:r w:rsidRPr="00D63584">
        <w:t xml:space="preserve"> soft yellow strokes through wisps of rain</w:t>
      </w:r>
    </w:p>
    <w:p w:rsidR="00D63584" w:rsidRPr="00D63584" w:rsidRDefault="00D63584" w:rsidP="00D63584">
      <w:proofErr w:type="gramStart"/>
      <w:r w:rsidRPr="00D63584">
        <w:t>drifting</w:t>
      </w:r>
      <w:proofErr w:type="gramEnd"/>
      <w:r w:rsidRPr="00D63584">
        <w:t xml:space="preserve"> over the early watercraft</w:t>
      </w:r>
    </w:p>
    <w:p w:rsidR="00D63584" w:rsidRPr="00D63584" w:rsidRDefault="00D63584" w:rsidP="00D63584"/>
    <w:p w:rsidR="00D63584" w:rsidRPr="00D63584" w:rsidRDefault="00D63584" w:rsidP="00D63584">
      <w:proofErr w:type="gramStart"/>
      <w:r w:rsidRPr="00D63584">
        <w:t>such</w:t>
      </w:r>
      <w:proofErr w:type="gramEnd"/>
      <w:r w:rsidRPr="00D63584">
        <w:t xml:space="preserve"> serenity in this vivacious metropolis</w:t>
      </w:r>
    </w:p>
    <w:p w:rsidR="00D63584" w:rsidRPr="00D63584" w:rsidRDefault="00D63584" w:rsidP="00D63584">
      <w:proofErr w:type="gramStart"/>
      <w:r w:rsidRPr="00D63584">
        <w:t>seizes</w:t>
      </w:r>
      <w:proofErr w:type="gramEnd"/>
      <w:r w:rsidRPr="00D63584">
        <w:t xml:space="preserve"> and squeezes my</w:t>
      </w:r>
    </w:p>
    <w:p w:rsidR="00D63584" w:rsidRPr="00D63584" w:rsidRDefault="00D63584" w:rsidP="00D63584">
      <w:r w:rsidRPr="00D63584">
        <w:t>Antipodean heart</w:t>
      </w:r>
    </w:p>
    <w:p w:rsidR="00D63584" w:rsidRPr="00D63584" w:rsidRDefault="00D63584" w:rsidP="00D63584">
      <w:proofErr w:type="gramStart"/>
      <w:r w:rsidRPr="00D63584">
        <w:t>as</w:t>
      </w:r>
      <w:proofErr w:type="gramEnd"/>
      <w:r w:rsidRPr="00D63584">
        <w:t xml:space="preserve"> fate drives me onto the Eastern Distributor toward London</w:t>
      </w:r>
    </w:p>
    <w:p w:rsidR="00D63584" w:rsidRPr="00D63584" w:rsidRDefault="00D63584" w:rsidP="00D63584">
      <w:r w:rsidRPr="00D63584">
        <w:t xml:space="preserve"> </w:t>
      </w:r>
    </w:p>
    <w:p w:rsidR="00D63584" w:rsidRPr="00D63584" w:rsidRDefault="00D63584" w:rsidP="00D63584">
      <w:r w:rsidRPr="00D63584">
        <w:t>Sydney</w:t>
      </w:r>
    </w:p>
    <w:p w:rsidR="00D63584" w:rsidRPr="00D63584" w:rsidRDefault="00D63584" w:rsidP="00D63584">
      <w:proofErr w:type="gramStart"/>
      <w:r>
        <w:t>l</w:t>
      </w:r>
      <w:r w:rsidRPr="00D63584">
        <w:t>ike</w:t>
      </w:r>
      <w:proofErr w:type="gramEnd"/>
      <w:r w:rsidRPr="00D63584">
        <w:t xml:space="preserve"> my lover </w:t>
      </w:r>
    </w:p>
    <w:p w:rsidR="00D63584" w:rsidRPr="00D63584" w:rsidRDefault="00D63584" w:rsidP="00D63584">
      <w:proofErr w:type="gramStart"/>
      <w:r w:rsidRPr="00D63584">
        <w:t>lying</w:t>
      </w:r>
      <w:proofErr w:type="gramEnd"/>
      <w:r w:rsidRPr="00D63584">
        <w:t xml:space="preserve"> sunlit on sheets of blue gazing at me</w:t>
      </w:r>
    </w:p>
    <w:p w:rsidR="00D63584" w:rsidRPr="00D63584" w:rsidRDefault="00D63584" w:rsidP="00D63584"/>
    <w:p w:rsidR="00D63584" w:rsidRPr="00D63584" w:rsidRDefault="00D63584" w:rsidP="00D63584">
      <w:r w:rsidRPr="00D63584">
        <w:t>Beauty</w:t>
      </w:r>
    </w:p>
    <w:p w:rsidR="00D63584" w:rsidRPr="00D63584" w:rsidRDefault="00D63584" w:rsidP="00D63584">
      <w:r w:rsidRPr="00D63584">
        <w:t>To remind me of home</w:t>
      </w:r>
    </w:p>
    <w:p w:rsidR="00D63584" w:rsidRPr="00D63584" w:rsidRDefault="00D63584" w:rsidP="00D63584">
      <w:r w:rsidRPr="00D63584">
        <w:br/>
      </w:r>
      <w:r w:rsidRPr="00D63584">
        <w:br/>
      </w:r>
    </w:p>
    <w:p w:rsidR="00D63584" w:rsidRPr="00D63584" w:rsidRDefault="00D63584" w:rsidP="00D63584">
      <w:pPr>
        <w:jc w:val="right"/>
      </w:pPr>
      <w:r w:rsidRPr="00D63584">
        <w:rPr>
          <w:i/>
          <w:iCs/>
        </w:rPr>
        <w:t>September 2002</w:t>
      </w:r>
    </w:p>
    <w:p w:rsidR="00D63584" w:rsidRPr="00D63584" w:rsidRDefault="00D63584" w:rsidP="00D63584"/>
    <w:p w:rsidR="007E4AB8" w:rsidRPr="007E4AB8" w:rsidRDefault="007E4AB8" w:rsidP="007E4AB8"/>
    <w:sectPr w:rsidR="007E4AB8" w:rsidRPr="007E4AB8" w:rsidSect="0097356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84"/>
    <w:rsid w:val="001477E6"/>
    <w:rsid w:val="004A7164"/>
    <w:rsid w:val="007E4AB8"/>
    <w:rsid w:val="00973562"/>
    <w:rsid w:val="00D6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B8"/>
    <w:pPr>
      <w:spacing w:after="0"/>
    </w:pPr>
    <w:rPr>
      <w:rFonts w:ascii="Georgia" w:hAnsi="Georg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A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7164"/>
    <w:pPr>
      <w:pBdr>
        <w:bottom w:val="single" w:sz="8" w:space="4" w:color="BFBFBF" w:themeColor="background1" w:themeShade="BF"/>
      </w:pBdr>
      <w:spacing w:after="300" w:line="240" w:lineRule="auto"/>
      <w:contextualSpacing/>
    </w:pPr>
    <w:rPr>
      <w:rFonts w:ascii="Franklin Gothic Demi" w:eastAsiaTheme="majorEastAsia" w:hAnsi="Franklin Gothic Dem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164"/>
    <w:rPr>
      <w:rFonts w:ascii="Franklin Gothic Demi" w:eastAsiaTheme="majorEastAsia" w:hAnsi="Franklin Gothic Demi" w:cstheme="majorBidi"/>
      <w:color w:val="17365D" w:themeColor="text2" w:themeShade="BF"/>
      <w:spacing w:val="5"/>
      <w:kern w:val="28"/>
      <w:sz w:val="3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B8"/>
    <w:pPr>
      <w:spacing w:after="0"/>
    </w:pPr>
    <w:rPr>
      <w:rFonts w:ascii="Georgia" w:hAnsi="Georg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A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7164"/>
    <w:pPr>
      <w:pBdr>
        <w:bottom w:val="single" w:sz="8" w:space="4" w:color="BFBFBF" w:themeColor="background1" w:themeShade="BF"/>
      </w:pBdr>
      <w:spacing w:after="300" w:line="240" w:lineRule="auto"/>
      <w:contextualSpacing/>
    </w:pPr>
    <w:rPr>
      <w:rFonts w:ascii="Franklin Gothic Demi" w:eastAsiaTheme="majorEastAsia" w:hAnsi="Franklin Gothic Dem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164"/>
    <w:rPr>
      <w:rFonts w:ascii="Franklin Gothic Demi" w:eastAsiaTheme="majorEastAsia" w:hAnsi="Franklin Gothic Demi" w:cstheme="majorBidi"/>
      <w:color w:val="17365D" w:themeColor="text2" w:themeShade="BF"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ry\AppData\Roaming\Microsoft\Templates\Po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Poem</Template>
  <TotalTime>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berry</dc:creator>
  <cp:lastModifiedBy>peter berry</cp:lastModifiedBy>
  <cp:revision>1</cp:revision>
  <dcterms:created xsi:type="dcterms:W3CDTF">2018-10-17T10:14:00Z</dcterms:created>
  <dcterms:modified xsi:type="dcterms:W3CDTF">2018-10-17T10:20:00Z</dcterms:modified>
</cp:coreProperties>
</file>